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8834" w14:textId="0C98D122" w:rsidR="005C38C7" w:rsidRDefault="00C8272B" w:rsidP="00B8357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7</w:t>
      </w:r>
      <w:r w:rsidR="00210A19">
        <w:rPr>
          <w:rFonts w:ascii="Times New Roman" w:hAnsi="Times New Roman" w:cs="Times New Roman"/>
        </w:rPr>
        <w:t>: Shell scripting</w:t>
      </w:r>
    </w:p>
    <w:p w14:paraId="5D9BB5C1" w14:textId="1834089D" w:rsidR="00210A19" w:rsidRDefault="00210A19" w:rsidP="00B8357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Isabel Dinan</w:t>
      </w:r>
    </w:p>
    <w:p w14:paraId="1F3B24D6" w14:textId="3B00E941" w:rsidR="00210A19" w:rsidRDefault="00210A19" w:rsidP="00B83572">
      <w:pPr>
        <w:spacing w:line="480" w:lineRule="auto"/>
        <w:rPr>
          <w:rFonts w:ascii="Times New Roman" w:hAnsi="Times New Roman" w:cs="Times New Roman"/>
        </w:rPr>
      </w:pPr>
    </w:p>
    <w:p w14:paraId="2D012F57" w14:textId="752383A6" w:rsidR="00210A19" w:rsidRDefault="00210A19" w:rsidP="00B8357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33</w:t>
      </w:r>
    </w:p>
    <w:p w14:paraId="3659E12A" w14:textId="4E4CD0BA" w:rsidR="009C00B4" w:rsidRPr="009C00B4" w:rsidRDefault="00210A19" w:rsidP="009C00B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shell script named private that uses </w:t>
      </w: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to change the access permissions on a file so that only the owner may read, write, or execute it. Be sure to label the output to show what was done to the file.</w:t>
      </w:r>
      <w:r w:rsidR="00E11663">
        <w:rPr>
          <w:rFonts w:ascii="Times New Roman" w:hAnsi="Times New Roman" w:cs="Times New Roman"/>
        </w:rPr>
        <w:t xml:space="preserve"> This </w:t>
      </w:r>
      <w:r w:rsidR="00E11663" w:rsidRPr="00E11663">
        <w:rPr>
          <w:rFonts w:ascii="Times New Roman" w:hAnsi="Times New Roman" w:cs="Times New Roman"/>
        </w:rPr>
        <w:t>sets the file (passed as an argument to limit access to only the owner).</w:t>
      </w:r>
    </w:p>
    <w:p w14:paraId="427F583D" w14:textId="0BCCFE44" w:rsidR="00E75955" w:rsidRDefault="00E75955" w:rsidP="009C00B4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 private.sh</w:t>
      </w:r>
    </w:p>
    <w:p w14:paraId="2D203990" w14:textId="3CC3ED99" w:rsidR="009C00B4" w:rsidRDefault="00E75955" w:rsidP="009C00B4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="009C00B4">
        <w:rPr>
          <w:rFonts w:ascii="Times New Roman" w:hAnsi="Times New Roman" w:cs="Times New Roman"/>
        </w:rPr>
        <w:t>hmod</w:t>
      </w:r>
      <w:proofErr w:type="spellEnd"/>
      <w:r w:rsidR="009C00B4">
        <w:rPr>
          <w:rFonts w:ascii="Times New Roman" w:hAnsi="Times New Roman" w:cs="Times New Roman"/>
        </w:rPr>
        <w:t xml:space="preserve"> a-</w:t>
      </w:r>
      <w:proofErr w:type="spellStart"/>
      <w:r w:rsidR="009C00B4">
        <w:rPr>
          <w:rFonts w:ascii="Times New Roman" w:hAnsi="Times New Roman" w:cs="Times New Roman"/>
        </w:rPr>
        <w:t>rwx</w:t>
      </w:r>
      <w:proofErr w:type="spellEnd"/>
      <w:r w:rsidR="009C00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$1</w:t>
      </w:r>
    </w:p>
    <w:p w14:paraId="6514A91D" w14:textId="5F286E66" w:rsidR="009C00B4" w:rsidRPr="009C00B4" w:rsidRDefault="009C00B4" w:rsidP="009C00B4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u+rwx</w:t>
      </w:r>
      <w:proofErr w:type="spellEnd"/>
      <w:r>
        <w:rPr>
          <w:rFonts w:ascii="Times New Roman" w:hAnsi="Times New Roman" w:cs="Times New Roman"/>
        </w:rPr>
        <w:t xml:space="preserve"> $1</w:t>
      </w:r>
    </w:p>
    <w:p w14:paraId="5E87FBCC" w14:textId="1C277232" w:rsidR="009C00B4" w:rsidRDefault="009C00B4" w:rsidP="00AB4D7B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echo </w:t>
      </w:r>
      <w:r w:rsidR="005E36E2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now only the owner of $1 may read, write, or execute:</w:t>
      </w:r>
      <w:r w:rsidR="005E36E2">
        <w:rPr>
          <w:rFonts w:ascii="Times New Roman" w:hAnsi="Times New Roman" w:cs="Times New Roman"/>
        </w:rPr>
        <w:t>”</w:t>
      </w:r>
    </w:p>
    <w:p w14:paraId="491F45CC" w14:textId="73E16D76" w:rsidR="009C00B4" w:rsidRDefault="009C00B4" w:rsidP="00AB4D7B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ls -l </w:t>
      </w:r>
      <w:r w:rsidR="00E75955">
        <w:rPr>
          <w:rFonts w:ascii="Times New Roman" w:hAnsi="Times New Roman" w:cs="Times New Roman"/>
        </w:rPr>
        <w:t>$</w:t>
      </w:r>
      <w:r>
        <w:rPr>
          <w:rFonts w:ascii="Times New Roman" w:hAnsi="Times New Roman" w:cs="Times New Roman"/>
        </w:rPr>
        <w:t>1</w:t>
      </w:r>
    </w:p>
    <w:p w14:paraId="51244F90" w14:textId="20FA71CE" w:rsidR="00210A19" w:rsidRPr="00210A19" w:rsidRDefault="00210A19" w:rsidP="00210A1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shell script named public that reverses the effects of the private script you wrote in the previous exercise.</w:t>
      </w:r>
      <w:r w:rsidR="00E11663">
        <w:rPr>
          <w:rFonts w:ascii="Times New Roman" w:hAnsi="Times New Roman" w:cs="Times New Roman"/>
        </w:rPr>
        <w:t xml:space="preserve"> This </w:t>
      </w:r>
      <w:r w:rsidR="00E11663" w:rsidRPr="00E11663">
        <w:rPr>
          <w:rFonts w:ascii="Times New Roman" w:hAnsi="Times New Roman" w:cs="Times New Roman"/>
        </w:rPr>
        <w:t>set</w:t>
      </w:r>
      <w:r w:rsidR="00E11663">
        <w:rPr>
          <w:rFonts w:ascii="Times New Roman" w:hAnsi="Times New Roman" w:cs="Times New Roman"/>
        </w:rPr>
        <w:t>s</w:t>
      </w:r>
      <w:r w:rsidR="00E11663" w:rsidRPr="00E11663">
        <w:rPr>
          <w:rFonts w:ascii="Times New Roman" w:hAnsi="Times New Roman" w:cs="Times New Roman"/>
        </w:rPr>
        <w:t xml:space="preserve"> the file (argument) that allows all to read and execute the file.  </w:t>
      </w:r>
    </w:p>
    <w:p w14:paraId="25AF4CDC" w14:textId="67DD5A45" w:rsidR="00210A19" w:rsidRDefault="00E75955" w:rsidP="00E75955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 public.sh</w:t>
      </w:r>
    </w:p>
    <w:p w14:paraId="31DCECA6" w14:textId="3C3FA6E6" w:rsidR="00E75955" w:rsidRDefault="00E75955" w:rsidP="00E75955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chmod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a+rx</w:t>
      </w:r>
      <w:proofErr w:type="spellEnd"/>
      <w:r>
        <w:rPr>
          <w:rFonts w:ascii="Times New Roman" w:hAnsi="Times New Roman" w:cs="Times New Roman"/>
        </w:rPr>
        <w:t xml:space="preserve"> $1</w:t>
      </w:r>
    </w:p>
    <w:p w14:paraId="6C408AFC" w14:textId="341E952B" w:rsidR="00E75955" w:rsidRDefault="00E75955" w:rsidP="00E75955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echo </w:t>
      </w:r>
      <w:r w:rsidR="005E36E2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now all can read and execute the file: </w:t>
      </w:r>
      <w:r w:rsidR="005E36E2">
        <w:rPr>
          <w:rFonts w:ascii="Times New Roman" w:hAnsi="Times New Roman" w:cs="Times New Roman"/>
        </w:rPr>
        <w:t>“</w:t>
      </w:r>
    </w:p>
    <w:p w14:paraId="4664EAA3" w14:textId="548A6766" w:rsidR="00E75955" w:rsidRPr="00210A19" w:rsidRDefault="00E75955" w:rsidP="00E75955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ls -l $1</w:t>
      </w:r>
    </w:p>
    <w:p w14:paraId="3FF14AC8" w14:textId="2CDC4E4B" w:rsidR="00210A19" w:rsidRDefault="00210A19" w:rsidP="00210A1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del script so that it detects whether the user has specified a directory to be deleted, in which case the script should call the </w:t>
      </w:r>
      <w:proofErr w:type="spellStart"/>
      <w:r>
        <w:rPr>
          <w:rFonts w:ascii="Times New Roman" w:hAnsi="Times New Roman" w:cs="Times New Roman"/>
        </w:rPr>
        <w:t>rmdir</w:t>
      </w:r>
      <w:proofErr w:type="spellEnd"/>
      <w:r>
        <w:rPr>
          <w:rFonts w:ascii="Times New Roman" w:hAnsi="Times New Roman" w:cs="Times New Roman"/>
        </w:rPr>
        <w:t xml:space="preserve"> command. (Hint: use test with the   -d option to test for a directory.)</w:t>
      </w:r>
      <w:r w:rsidR="00E11663">
        <w:rPr>
          <w:rFonts w:ascii="Times New Roman" w:hAnsi="Times New Roman" w:cs="Times New Roman"/>
        </w:rPr>
        <w:t xml:space="preserve">. This </w:t>
      </w:r>
      <w:r w:rsidR="00E11663" w:rsidRPr="00E11663">
        <w:rPr>
          <w:rFonts w:ascii="Times New Roman" w:hAnsi="Times New Roman" w:cs="Times New Roman"/>
        </w:rPr>
        <w:t>refers to Listing 33-11 in the chapter.</w:t>
      </w:r>
    </w:p>
    <w:p w14:paraId="1AB455A3" w14:textId="66406E9B" w:rsidR="0065139A" w:rsidRDefault="0065139A" w:rsidP="0065139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test -d $1</w:t>
      </w:r>
    </w:p>
    <w:p w14:paraId="28624342" w14:textId="6EF4C90A" w:rsidR="0065139A" w:rsidRDefault="0065139A" w:rsidP="0065139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</w:t>
      </w:r>
    </w:p>
    <w:p w14:paraId="3FD16E5B" w14:textId="39A480F5" w:rsidR="0065139A" w:rsidRDefault="0065139A" w:rsidP="0065139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rmdir</w:t>
      </w:r>
      <w:proofErr w:type="spellEnd"/>
      <w:r>
        <w:rPr>
          <w:rFonts w:ascii="Times New Roman" w:hAnsi="Times New Roman" w:cs="Times New Roman"/>
        </w:rPr>
        <w:t xml:space="preserve"> $1</w:t>
      </w:r>
    </w:p>
    <w:p w14:paraId="76F3FA5D" w14:textId="70BF257B" w:rsidR="0065139A" w:rsidRDefault="0065139A" w:rsidP="0065139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echo “</w:t>
      </w:r>
      <w:proofErr w:type="gramStart"/>
      <w:r>
        <w:rPr>
          <w:rFonts w:ascii="Times New Roman" w:hAnsi="Times New Roman" w:cs="Times New Roman"/>
        </w:rPr>
        <w:t>\”$</w:t>
      </w:r>
      <w:proofErr w:type="gramEnd"/>
      <w:r>
        <w:rPr>
          <w:rFonts w:ascii="Times New Roman" w:hAnsi="Times New Roman" w:cs="Times New Roman"/>
        </w:rPr>
        <w:t>1\”</w:t>
      </w:r>
      <w:r w:rsidR="007511AC">
        <w:rPr>
          <w:rFonts w:ascii="Times New Roman" w:hAnsi="Times New Roman" w:cs="Times New Roman"/>
        </w:rPr>
        <w:t xml:space="preserve"> deleted”</w:t>
      </w:r>
    </w:p>
    <w:p w14:paraId="700DE4FA" w14:textId="5317ED9D" w:rsidR="00D97DC8" w:rsidRPr="00210A19" w:rsidRDefault="00D97DC8" w:rsidP="0065139A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</w:t>
      </w:r>
    </w:p>
    <w:p w14:paraId="70BA8E48" w14:textId="77777777" w:rsidR="00210A19" w:rsidRDefault="00210A19" w:rsidP="00210A19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00CECF6E" w14:textId="4AF3854D" w:rsidR="00210A19" w:rsidRDefault="00261519" w:rsidP="00210A1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standard echo command echoes its arguments just once. Write a script echo.by that echoes its arguments as many times as the user chooses. For example, if the user enters the command line “echo.by 5 Play it again, Sam. [return],” the script should print “Play it again, Sam” five times. (Hint: Use a while loop.)</w:t>
      </w:r>
    </w:p>
    <w:p w14:paraId="3C68C228" w14:textId="4176EFB3" w:rsidR="00210A19" w:rsidRDefault="00D97DC8" w:rsidP="00D97DC8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 echo.by</w:t>
      </w:r>
    </w:p>
    <w:p w14:paraId="5D74B7FA" w14:textId="7944F510" w:rsidR="00D97DC8" w:rsidRDefault="00D97DC8" w:rsidP="00D97DC8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count=$1</w:t>
      </w:r>
    </w:p>
    <w:p w14:paraId="657A7027" w14:textId="7CD8F8DD" w:rsidR="00D97DC8" w:rsidRDefault="005E36E2" w:rsidP="00D97DC8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</w:t>
      </w:r>
      <w:r w:rsidR="00D97DC8">
        <w:rPr>
          <w:rFonts w:ascii="Times New Roman" w:hAnsi="Times New Roman" w:cs="Times New Roman"/>
        </w:rPr>
        <w:t xml:space="preserve"> test $count -</w:t>
      </w:r>
      <w:proofErr w:type="spellStart"/>
      <w:r>
        <w:rPr>
          <w:rFonts w:ascii="Times New Roman" w:hAnsi="Times New Roman" w:cs="Times New Roman"/>
        </w:rPr>
        <w:t>gt</w:t>
      </w:r>
      <w:proofErr w:type="spellEnd"/>
      <w:r w:rsidR="00D97DC8">
        <w:rPr>
          <w:rFonts w:ascii="Times New Roman" w:hAnsi="Times New Roman" w:cs="Times New Roman"/>
        </w:rPr>
        <w:t xml:space="preserve"> 0</w:t>
      </w:r>
    </w:p>
    <w:p w14:paraId="1DFC061B" w14:textId="0ED129D4" w:rsidR="00D97DC8" w:rsidRDefault="00D97DC8" w:rsidP="00D97DC8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</w:t>
      </w:r>
    </w:p>
    <w:p w14:paraId="093E6C8E" w14:textId="3054ADB3" w:rsidR="00D97DC8" w:rsidRDefault="00D97DC8" w:rsidP="00D97DC8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echo </w:t>
      </w:r>
      <w:r w:rsidR="005E36E2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$</w:t>
      </w:r>
      <w:r w:rsidR="005E36E2">
        <w:rPr>
          <w:rFonts w:ascii="Times New Roman" w:hAnsi="Times New Roman" w:cs="Times New Roman"/>
        </w:rPr>
        <w:t>{*:2}”</w:t>
      </w:r>
    </w:p>
    <w:p w14:paraId="3B987515" w14:textId="65289A63" w:rsidR="005E36E2" w:rsidRDefault="005E36E2" w:rsidP="00D97DC8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count = ‘expr $count – 1’</w:t>
      </w:r>
    </w:p>
    <w:p w14:paraId="61B7C1F2" w14:textId="6405379F" w:rsidR="005E36E2" w:rsidRPr="00210A19" w:rsidRDefault="005E36E2" w:rsidP="00D97DC8">
      <w:pPr>
        <w:pStyle w:val="ListParagraph"/>
        <w:spacing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done</w:t>
      </w:r>
    </w:p>
    <w:sectPr w:rsidR="005E36E2" w:rsidRPr="00210A19" w:rsidSect="00350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E6A19"/>
    <w:multiLevelType w:val="hybridMultilevel"/>
    <w:tmpl w:val="E766F5C4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C3B8F"/>
    <w:multiLevelType w:val="hybridMultilevel"/>
    <w:tmpl w:val="E030224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17E0D"/>
    <w:multiLevelType w:val="hybridMultilevel"/>
    <w:tmpl w:val="9D5E8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478B8"/>
    <w:multiLevelType w:val="hybridMultilevel"/>
    <w:tmpl w:val="293A2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961440">
    <w:abstractNumId w:val="2"/>
  </w:num>
  <w:num w:numId="2" w16cid:durableId="1766345536">
    <w:abstractNumId w:val="3"/>
  </w:num>
  <w:num w:numId="3" w16cid:durableId="164591770">
    <w:abstractNumId w:val="1"/>
  </w:num>
  <w:num w:numId="4" w16cid:durableId="186956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2B"/>
    <w:rsid w:val="00210A19"/>
    <w:rsid w:val="00261519"/>
    <w:rsid w:val="00350312"/>
    <w:rsid w:val="005C38C7"/>
    <w:rsid w:val="005E36E2"/>
    <w:rsid w:val="0065139A"/>
    <w:rsid w:val="007511AC"/>
    <w:rsid w:val="009C00B4"/>
    <w:rsid w:val="00AB4D7B"/>
    <w:rsid w:val="00B83572"/>
    <w:rsid w:val="00C162DD"/>
    <w:rsid w:val="00C8272B"/>
    <w:rsid w:val="00D97DC8"/>
    <w:rsid w:val="00E11663"/>
    <w:rsid w:val="00E7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4FEC9"/>
  <w15:chartTrackingRefBased/>
  <w15:docId w15:val="{DFA04C08-481A-CF4B-8E97-C47C5F2F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abeldinan/Library/Group%20Containers/UBF8T346G9.Office/User%20Content.localized/Templates.localized/TNR%20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TNR DS.dotx</Template>
  <TotalTime>25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Isabel D</cp:lastModifiedBy>
  <cp:revision>9</cp:revision>
  <dcterms:created xsi:type="dcterms:W3CDTF">2022-11-02T17:46:00Z</dcterms:created>
  <dcterms:modified xsi:type="dcterms:W3CDTF">2022-11-09T19:01:00Z</dcterms:modified>
</cp:coreProperties>
</file>